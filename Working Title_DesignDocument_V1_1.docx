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6B4" w:rsidRPr="009D70D5" w:rsidRDefault="007763FC" w:rsidP="009D70D5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[Working Title]</w:t>
      </w:r>
      <w:r w:rsidR="009D70D5">
        <w:rPr>
          <w:rFonts w:ascii="Times New Roman" w:hAnsi="Times New Roman" w:cs="Times New Roman"/>
          <w:b/>
          <w:sz w:val="32"/>
          <w:u w:val="single"/>
        </w:rPr>
        <w:t xml:space="preserve"> (Misadventures)</w:t>
      </w:r>
    </w:p>
    <w:p w:rsidR="001246B4" w:rsidRDefault="001246B4" w:rsidP="007763FC">
      <w:pPr>
        <w:rPr>
          <w:rFonts w:ascii="Times New Roman" w:hAnsi="Times New Roman" w:cs="Times New Roman"/>
          <w:sz w:val="32"/>
        </w:rPr>
      </w:pPr>
    </w:p>
    <w:p w:rsidR="001246B4" w:rsidRPr="009D70D5" w:rsidRDefault="001246B4" w:rsidP="007763FC">
      <w:pPr>
        <w:rPr>
          <w:rFonts w:ascii="Times New Roman" w:hAnsi="Times New Roman" w:cs="Times New Roman"/>
          <w:b/>
          <w:sz w:val="28"/>
        </w:rPr>
      </w:pPr>
      <w:r w:rsidRPr="009D70D5">
        <w:rPr>
          <w:rFonts w:ascii="Times New Roman" w:hAnsi="Times New Roman" w:cs="Times New Roman"/>
          <w:b/>
          <w:sz w:val="28"/>
        </w:rPr>
        <w:t>Elevator Pitch</w:t>
      </w:r>
      <w:r w:rsidR="009D70D5" w:rsidRPr="009D70D5">
        <w:rPr>
          <w:rFonts w:ascii="Times New Roman" w:hAnsi="Times New Roman" w:cs="Times New Roman"/>
          <w:b/>
          <w:sz w:val="28"/>
        </w:rPr>
        <w:t xml:space="preserve"> (1 Min Summary)</w:t>
      </w:r>
      <w:r w:rsidRPr="009D70D5">
        <w:rPr>
          <w:rFonts w:ascii="Times New Roman" w:hAnsi="Times New Roman" w:cs="Times New Roman"/>
          <w:b/>
          <w:sz w:val="28"/>
        </w:rPr>
        <w:t>:</w:t>
      </w:r>
      <w:r w:rsidR="009D70D5" w:rsidRPr="009D70D5">
        <w:rPr>
          <w:rFonts w:ascii="Times New Roman" w:hAnsi="Times New Roman" w:cs="Times New Roman"/>
          <w:b/>
          <w:sz w:val="28"/>
        </w:rPr>
        <w:t xml:space="preserve"> </w:t>
      </w:r>
    </w:p>
    <w:p w:rsidR="001246B4" w:rsidRPr="009D70D5" w:rsidRDefault="001246B4" w:rsidP="007763FC">
      <w:pPr>
        <w:rPr>
          <w:rFonts w:ascii="Times New Roman" w:hAnsi="Times New Roman" w:cs="Times New Roman"/>
          <w:b/>
          <w:sz w:val="28"/>
        </w:rPr>
      </w:pPr>
    </w:p>
    <w:p w:rsidR="001246B4" w:rsidRPr="009D70D5" w:rsidRDefault="001246B4" w:rsidP="007763FC">
      <w:pPr>
        <w:rPr>
          <w:rFonts w:ascii="Times New Roman" w:hAnsi="Times New Roman" w:cs="Times New Roman"/>
          <w:b/>
          <w:sz w:val="28"/>
        </w:rPr>
      </w:pPr>
      <w:r w:rsidRPr="009D70D5">
        <w:rPr>
          <w:rFonts w:ascii="Times New Roman" w:hAnsi="Times New Roman" w:cs="Times New Roman"/>
          <w:b/>
          <w:sz w:val="28"/>
        </w:rPr>
        <w:t>Core Concept:</w:t>
      </w:r>
    </w:p>
    <w:p w:rsidR="009D70D5" w:rsidRPr="00691137" w:rsidRDefault="009D70D5" w:rsidP="007763FC">
      <w:pPr>
        <w:rPr>
          <w:rFonts w:ascii="Times New Roman" w:hAnsi="Times New Roman" w:cs="Times New Roman"/>
          <w:sz w:val="24"/>
        </w:rPr>
      </w:pPr>
      <w:r w:rsidRPr="00691137">
        <w:rPr>
          <w:rFonts w:ascii="Times New Roman" w:hAnsi="Times New Roman" w:cs="Times New Roman"/>
          <w:sz w:val="24"/>
        </w:rPr>
        <w:t>- Mission Based Levels (Goal to achieve each scene, not directly connected)</w:t>
      </w:r>
    </w:p>
    <w:p w:rsidR="009D70D5" w:rsidRPr="00691137" w:rsidRDefault="009D70D5" w:rsidP="007763FC">
      <w:pPr>
        <w:rPr>
          <w:rFonts w:ascii="Times New Roman" w:hAnsi="Times New Roman" w:cs="Times New Roman"/>
          <w:sz w:val="24"/>
        </w:rPr>
      </w:pPr>
      <w:r w:rsidRPr="00691137">
        <w:rPr>
          <w:rFonts w:ascii="Times New Roman" w:hAnsi="Times New Roman" w:cs="Times New Roman"/>
          <w:sz w:val="24"/>
        </w:rPr>
        <w:tab/>
        <w:t>-Random changes to house/ world you interact in</w:t>
      </w:r>
    </w:p>
    <w:p w:rsidR="009D70D5" w:rsidRPr="00691137" w:rsidRDefault="009D70D5" w:rsidP="007763FC">
      <w:pPr>
        <w:rPr>
          <w:rFonts w:ascii="Times New Roman" w:hAnsi="Times New Roman" w:cs="Times New Roman"/>
          <w:sz w:val="24"/>
        </w:rPr>
      </w:pPr>
      <w:r w:rsidRPr="00691137">
        <w:rPr>
          <w:rFonts w:ascii="Times New Roman" w:hAnsi="Times New Roman" w:cs="Times New Roman"/>
          <w:sz w:val="24"/>
        </w:rPr>
        <w:t xml:space="preserve">- Items </w:t>
      </w:r>
      <w:r w:rsidR="00691137" w:rsidRPr="00691137">
        <w:rPr>
          <w:rFonts w:ascii="Times New Roman" w:hAnsi="Times New Roman" w:cs="Times New Roman"/>
          <w:sz w:val="24"/>
        </w:rPr>
        <w:t>go across levels</w:t>
      </w:r>
    </w:p>
    <w:p w:rsidR="009D70D5" w:rsidRPr="00691137" w:rsidRDefault="009D70D5" w:rsidP="007763FC">
      <w:pPr>
        <w:rPr>
          <w:rFonts w:ascii="Times New Roman" w:hAnsi="Times New Roman" w:cs="Times New Roman"/>
          <w:sz w:val="24"/>
        </w:rPr>
      </w:pPr>
      <w:r w:rsidRPr="00691137">
        <w:rPr>
          <w:rFonts w:ascii="Times New Roman" w:hAnsi="Times New Roman" w:cs="Times New Roman"/>
          <w:sz w:val="24"/>
        </w:rPr>
        <w:t>-</w:t>
      </w:r>
      <w:r w:rsidR="00691137" w:rsidRPr="00691137">
        <w:rPr>
          <w:rFonts w:ascii="Times New Roman" w:hAnsi="Times New Roman" w:cs="Times New Roman"/>
          <w:sz w:val="24"/>
        </w:rPr>
        <w:t xml:space="preserve"> Collection </w:t>
      </w:r>
      <w:r w:rsidR="00E1268B">
        <w:rPr>
          <w:rFonts w:ascii="Times New Roman" w:hAnsi="Times New Roman" w:cs="Times New Roman"/>
          <w:sz w:val="24"/>
        </w:rPr>
        <w:t>hou</w:t>
      </w:r>
      <w:bookmarkStart w:id="0" w:name="_GoBack"/>
      <w:bookmarkEnd w:id="0"/>
    </w:p>
    <w:p w:rsidR="00691137" w:rsidRPr="00691137" w:rsidRDefault="00691137" w:rsidP="007763FC">
      <w:pPr>
        <w:rPr>
          <w:rFonts w:ascii="Times New Roman" w:hAnsi="Times New Roman" w:cs="Times New Roman"/>
          <w:sz w:val="24"/>
        </w:rPr>
      </w:pPr>
      <w:r w:rsidRPr="00691137">
        <w:rPr>
          <w:rFonts w:ascii="Times New Roman" w:hAnsi="Times New Roman" w:cs="Times New Roman"/>
          <w:sz w:val="24"/>
        </w:rPr>
        <w:t>- Storing and using objects</w:t>
      </w:r>
    </w:p>
    <w:p w:rsidR="001246B4" w:rsidRPr="00691137" w:rsidRDefault="001246B4" w:rsidP="007763FC">
      <w:pPr>
        <w:rPr>
          <w:rFonts w:ascii="Times New Roman" w:hAnsi="Times New Roman" w:cs="Times New Roman"/>
          <w:sz w:val="24"/>
        </w:rPr>
      </w:pPr>
    </w:p>
    <w:p w:rsidR="001246B4" w:rsidRPr="009D70D5" w:rsidRDefault="001246B4" w:rsidP="007763FC">
      <w:pPr>
        <w:rPr>
          <w:rFonts w:ascii="Times New Roman" w:hAnsi="Times New Roman" w:cs="Times New Roman"/>
          <w:b/>
          <w:sz w:val="28"/>
        </w:rPr>
      </w:pPr>
      <w:r w:rsidRPr="009D70D5">
        <w:rPr>
          <w:rFonts w:ascii="Times New Roman" w:hAnsi="Times New Roman" w:cs="Times New Roman"/>
          <w:b/>
          <w:sz w:val="28"/>
        </w:rPr>
        <w:t>Story Overview:</w:t>
      </w:r>
    </w:p>
    <w:p w:rsidR="001246B4" w:rsidRDefault="001246B4" w:rsidP="007763FC">
      <w:pPr>
        <w:rPr>
          <w:rFonts w:ascii="Times New Roman" w:hAnsi="Times New Roman" w:cs="Times New Roman"/>
          <w:sz w:val="28"/>
        </w:rPr>
      </w:pPr>
    </w:p>
    <w:p w:rsidR="009D70D5" w:rsidRPr="009D70D5" w:rsidRDefault="001246B4" w:rsidP="007763FC">
      <w:pPr>
        <w:rPr>
          <w:rFonts w:ascii="Times New Roman" w:hAnsi="Times New Roman" w:cs="Times New Roman"/>
          <w:b/>
          <w:sz w:val="28"/>
        </w:rPr>
      </w:pPr>
      <w:r w:rsidRPr="009D70D5">
        <w:rPr>
          <w:rFonts w:ascii="Times New Roman" w:hAnsi="Times New Roman" w:cs="Times New Roman"/>
          <w:b/>
          <w:sz w:val="28"/>
        </w:rPr>
        <w:t>Genre:</w:t>
      </w:r>
      <w:r w:rsidR="009D70D5" w:rsidRPr="009D70D5">
        <w:rPr>
          <w:rFonts w:ascii="Times New Roman" w:hAnsi="Times New Roman" w:cs="Times New Roman"/>
          <w:b/>
          <w:sz w:val="28"/>
        </w:rPr>
        <w:t xml:space="preserve"> </w:t>
      </w:r>
    </w:p>
    <w:p w:rsidR="001246B4" w:rsidRPr="00691137" w:rsidRDefault="009D70D5" w:rsidP="007763FC">
      <w:pPr>
        <w:rPr>
          <w:rFonts w:ascii="Times New Roman" w:hAnsi="Times New Roman" w:cs="Times New Roman"/>
          <w:sz w:val="24"/>
        </w:rPr>
      </w:pPr>
      <w:r w:rsidRPr="00691137">
        <w:rPr>
          <w:rFonts w:ascii="Times New Roman" w:hAnsi="Times New Roman" w:cs="Times New Roman"/>
          <w:sz w:val="24"/>
        </w:rPr>
        <w:t>- Exploration/Adventure Puzzle solver</w:t>
      </w:r>
    </w:p>
    <w:p w:rsidR="009D70D5" w:rsidRPr="00691137" w:rsidRDefault="009D70D5" w:rsidP="007763FC">
      <w:pPr>
        <w:rPr>
          <w:rFonts w:ascii="Times New Roman" w:hAnsi="Times New Roman" w:cs="Times New Roman"/>
          <w:sz w:val="24"/>
        </w:rPr>
      </w:pPr>
      <w:r w:rsidRPr="00691137">
        <w:rPr>
          <w:rFonts w:ascii="Times New Roman" w:hAnsi="Times New Roman" w:cs="Times New Roman"/>
          <w:sz w:val="24"/>
        </w:rPr>
        <w:t>- Audience: 5 – 25 years old, light hearted gamers</w:t>
      </w:r>
    </w:p>
    <w:p w:rsidR="001246B4" w:rsidRDefault="001246B4" w:rsidP="007763FC">
      <w:pPr>
        <w:rPr>
          <w:rFonts w:ascii="Times New Roman" w:hAnsi="Times New Roman" w:cs="Times New Roman"/>
          <w:b/>
          <w:sz w:val="28"/>
        </w:rPr>
      </w:pPr>
      <w:r w:rsidRPr="009D70D5">
        <w:rPr>
          <w:rFonts w:ascii="Times New Roman" w:hAnsi="Times New Roman" w:cs="Times New Roman"/>
          <w:b/>
          <w:sz w:val="28"/>
        </w:rPr>
        <w:t>Tone:</w:t>
      </w:r>
      <w:r w:rsidR="009D70D5" w:rsidRPr="009D70D5">
        <w:rPr>
          <w:rFonts w:ascii="Times New Roman" w:hAnsi="Times New Roman" w:cs="Times New Roman"/>
          <w:b/>
          <w:sz w:val="28"/>
        </w:rPr>
        <w:t xml:space="preserve"> </w:t>
      </w:r>
    </w:p>
    <w:p w:rsidR="009D70D5" w:rsidRPr="00691137" w:rsidRDefault="009D70D5" w:rsidP="007763FC">
      <w:pPr>
        <w:rPr>
          <w:rFonts w:ascii="Times New Roman" w:hAnsi="Times New Roman" w:cs="Times New Roman"/>
          <w:sz w:val="24"/>
        </w:rPr>
      </w:pPr>
      <w:r w:rsidRPr="00691137">
        <w:rPr>
          <w:rFonts w:ascii="Times New Roman" w:hAnsi="Times New Roman" w:cs="Times New Roman"/>
          <w:sz w:val="24"/>
        </w:rPr>
        <w:t>- Light hearted</w:t>
      </w:r>
    </w:p>
    <w:p w:rsidR="009D70D5" w:rsidRPr="00691137" w:rsidRDefault="009D70D5" w:rsidP="007763FC">
      <w:pPr>
        <w:rPr>
          <w:rFonts w:ascii="Times New Roman" w:hAnsi="Times New Roman" w:cs="Times New Roman"/>
          <w:sz w:val="24"/>
        </w:rPr>
      </w:pPr>
      <w:r w:rsidRPr="00691137">
        <w:rPr>
          <w:rFonts w:ascii="Times New Roman" w:hAnsi="Times New Roman" w:cs="Times New Roman"/>
          <w:sz w:val="24"/>
        </w:rPr>
        <w:t>- Cartoony</w:t>
      </w:r>
    </w:p>
    <w:p w:rsidR="009D70D5" w:rsidRPr="00691137" w:rsidRDefault="009D70D5" w:rsidP="007763FC">
      <w:pPr>
        <w:rPr>
          <w:rFonts w:ascii="Times New Roman" w:hAnsi="Times New Roman" w:cs="Times New Roman"/>
          <w:sz w:val="24"/>
        </w:rPr>
      </w:pPr>
      <w:r w:rsidRPr="00691137">
        <w:rPr>
          <w:rFonts w:ascii="Times New Roman" w:hAnsi="Times New Roman" w:cs="Times New Roman"/>
          <w:sz w:val="24"/>
        </w:rPr>
        <w:t>- Experience (NOT</w:t>
      </w:r>
      <w:r w:rsidR="00691137" w:rsidRPr="00691137">
        <w:rPr>
          <w:rFonts w:ascii="Times New Roman" w:hAnsi="Times New Roman" w:cs="Times New Roman"/>
          <w:sz w:val="24"/>
        </w:rPr>
        <w:t xml:space="preserve"> a Not</w:t>
      </w:r>
      <w:r w:rsidRPr="00691137">
        <w:rPr>
          <w:rFonts w:ascii="Times New Roman" w:hAnsi="Times New Roman" w:cs="Times New Roman"/>
          <w:sz w:val="24"/>
        </w:rPr>
        <w:t xml:space="preserve"> GAME) </w:t>
      </w:r>
    </w:p>
    <w:p w:rsidR="00691137" w:rsidRPr="00691137" w:rsidRDefault="00691137" w:rsidP="007763FC">
      <w:pPr>
        <w:rPr>
          <w:rFonts w:ascii="Times New Roman" w:hAnsi="Times New Roman" w:cs="Times New Roman"/>
          <w:sz w:val="24"/>
        </w:rPr>
      </w:pPr>
      <w:r w:rsidRPr="00691137">
        <w:rPr>
          <w:rFonts w:ascii="Times New Roman" w:hAnsi="Times New Roman" w:cs="Times New Roman"/>
          <w:sz w:val="24"/>
        </w:rPr>
        <w:t>- Bright/Vibrant (Primarily Solid Colors)</w:t>
      </w:r>
    </w:p>
    <w:p w:rsidR="007763FC" w:rsidRDefault="007763FC" w:rsidP="007763FC">
      <w:pPr>
        <w:jc w:val="center"/>
        <w:rPr>
          <w:rFonts w:ascii="Times New Roman" w:hAnsi="Times New Roman" w:cs="Times New Roman"/>
          <w:sz w:val="32"/>
        </w:rPr>
      </w:pPr>
    </w:p>
    <w:p w:rsidR="007763FC" w:rsidRDefault="007763FC" w:rsidP="007763FC">
      <w:pPr>
        <w:jc w:val="center"/>
        <w:rPr>
          <w:rFonts w:ascii="Times New Roman" w:hAnsi="Times New Roman" w:cs="Times New Roman"/>
          <w:sz w:val="32"/>
        </w:rPr>
      </w:pPr>
    </w:p>
    <w:p w:rsidR="007763FC" w:rsidRDefault="007763FC" w:rsidP="007763FC">
      <w:pPr>
        <w:jc w:val="center"/>
        <w:rPr>
          <w:rFonts w:ascii="Times New Roman" w:hAnsi="Times New Roman" w:cs="Times New Roman"/>
          <w:sz w:val="32"/>
        </w:rPr>
      </w:pPr>
    </w:p>
    <w:p w:rsidR="009D70D5" w:rsidRDefault="009D70D5" w:rsidP="009D70D5">
      <w:pPr>
        <w:rPr>
          <w:rFonts w:ascii="Times New Roman" w:hAnsi="Times New Roman" w:cs="Times New Roman"/>
          <w:sz w:val="32"/>
        </w:rPr>
      </w:pPr>
    </w:p>
    <w:p w:rsidR="007763FC" w:rsidRDefault="007763FC" w:rsidP="007763FC">
      <w:pPr>
        <w:pStyle w:val="Heading1"/>
      </w:pPr>
      <w:r>
        <w:lastRenderedPageBreak/>
        <w:t>Game Mechanics:</w:t>
      </w:r>
    </w:p>
    <w:p w:rsidR="007763FC" w:rsidRDefault="007763FC" w:rsidP="007763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Core Gameplay:</w:t>
      </w:r>
      <w:r w:rsidR="00691137">
        <w:rPr>
          <w:rFonts w:ascii="Times New Roman" w:hAnsi="Times New Roman" w:cs="Times New Roman"/>
          <w:sz w:val="28"/>
        </w:rPr>
        <w:t xml:space="preserve"> </w:t>
      </w:r>
    </w:p>
    <w:p w:rsidR="007763FC" w:rsidRPr="00691137" w:rsidRDefault="00691137" w:rsidP="007763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7763FC" w:rsidRDefault="007763FC" w:rsidP="007763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Game Flow:</w:t>
      </w:r>
    </w:p>
    <w:p w:rsidR="00691137" w:rsidRDefault="00691137" w:rsidP="006911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Explore</w:t>
      </w:r>
    </w:p>
    <w:p w:rsidR="00691137" w:rsidRDefault="00691137" w:rsidP="006911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Collect</w:t>
      </w:r>
    </w:p>
    <w:p w:rsidR="00691137" w:rsidRDefault="00691137" w:rsidP="006911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Solve Puzzles</w:t>
      </w:r>
    </w:p>
    <w:p w:rsidR="00691137" w:rsidRPr="00691137" w:rsidRDefault="00691137" w:rsidP="006911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“Don’t run out of stamina”</w:t>
      </w:r>
    </w:p>
    <w:p w:rsidR="007763FC" w:rsidRDefault="007763FC" w:rsidP="007763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Gameplay Elements/Features:</w:t>
      </w:r>
    </w:p>
    <w:p w:rsidR="00691137" w:rsidRDefault="00F97727" w:rsidP="00F977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Lifting objects</w:t>
      </w:r>
      <w:r w:rsidR="004367A7">
        <w:rPr>
          <w:rFonts w:ascii="Times New Roman" w:hAnsi="Times New Roman" w:cs="Times New Roman"/>
          <w:sz w:val="28"/>
        </w:rPr>
        <w:t xml:space="preserve"> (Move them)</w:t>
      </w:r>
    </w:p>
    <w:p w:rsidR="00F97727" w:rsidRDefault="00F97727" w:rsidP="00F977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Inventory to place them in</w:t>
      </w:r>
    </w:p>
    <w:p w:rsidR="00F97727" w:rsidRDefault="00F97727" w:rsidP="00F977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Use/Keep option</w:t>
      </w:r>
    </w:p>
    <w:p w:rsidR="00F97727" w:rsidRDefault="00F97727" w:rsidP="00F977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Triggered actions/ quests</w:t>
      </w:r>
    </w:p>
    <w:p w:rsidR="00F97727" w:rsidRDefault="00F97727" w:rsidP="00F9772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 Text bubbles/</w:t>
      </w:r>
      <w:proofErr w:type="spellStart"/>
      <w:r>
        <w:rPr>
          <w:rFonts w:ascii="Times New Roman" w:hAnsi="Times New Roman" w:cs="Times New Roman"/>
          <w:sz w:val="28"/>
        </w:rPr>
        <w:t>ouput</w:t>
      </w:r>
      <w:proofErr w:type="spellEnd"/>
      <w:r>
        <w:rPr>
          <w:rFonts w:ascii="Times New Roman" w:hAnsi="Times New Roman" w:cs="Times New Roman"/>
          <w:sz w:val="28"/>
        </w:rPr>
        <w:t xml:space="preserve"> to player</w:t>
      </w:r>
    </w:p>
    <w:p w:rsidR="00F97727" w:rsidRDefault="004367A7" w:rsidP="004367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3D Camera controller ( From Behind/ looking down from 45 degrees)</w:t>
      </w:r>
    </w:p>
    <w:p w:rsidR="004367A7" w:rsidRDefault="004367A7" w:rsidP="004367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Stamina gauge</w:t>
      </w:r>
    </w:p>
    <w:p w:rsidR="004367A7" w:rsidRDefault="004367A7" w:rsidP="004367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Timer </w:t>
      </w:r>
    </w:p>
    <w:p w:rsidR="004367A7" w:rsidRDefault="004367A7" w:rsidP="004367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End game trigger</w:t>
      </w:r>
    </w:p>
    <w:p w:rsidR="004367A7" w:rsidRPr="004367A7" w:rsidRDefault="004367A7" w:rsidP="004367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Menu [Pause, Start, Inventory, End]</w:t>
      </w:r>
    </w:p>
    <w:p w:rsidR="004367A7" w:rsidRDefault="004367A7" w:rsidP="004367A7">
      <w:pPr>
        <w:rPr>
          <w:rFonts w:ascii="Times New Roman" w:hAnsi="Times New Roman" w:cs="Times New Roman"/>
          <w:sz w:val="28"/>
        </w:rPr>
      </w:pPr>
    </w:p>
    <w:p w:rsidR="004367A7" w:rsidRDefault="004367A7" w:rsidP="004367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3D Camera/Player Control</w:t>
      </w:r>
    </w:p>
    <w:p w:rsidR="004367A7" w:rsidRDefault="004367A7" w:rsidP="004367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Interacting with objects</w:t>
      </w:r>
    </w:p>
    <w:p w:rsidR="004367A7" w:rsidRDefault="004367A7" w:rsidP="004367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Triggers for level events</w:t>
      </w:r>
    </w:p>
    <w:p w:rsidR="004367A7" w:rsidRPr="004367A7" w:rsidRDefault="004367A7" w:rsidP="004367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 to player</w:t>
      </w:r>
    </w:p>
    <w:p w:rsidR="004367A7" w:rsidRPr="004367A7" w:rsidRDefault="004367A7" w:rsidP="004367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Animation switch for 3D</w:t>
      </w:r>
    </w:p>
    <w:p w:rsidR="007763FC" w:rsidRDefault="007763FC" w:rsidP="007763FC"/>
    <w:p w:rsidR="007763FC" w:rsidRDefault="007763FC" w:rsidP="007763FC"/>
    <w:p w:rsidR="007763FC" w:rsidRDefault="007763FC" w:rsidP="007763FC"/>
    <w:p w:rsidR="007763FC" w:rsidRDefault="007763FC" w:rsidP="007763FC"/>
    <w:p w:rsidR="007763FC" w:rsidRDefault="007763FC" w:rsidP="007763FC"/>
    <w:p w:rsidR="007763FC" w:rsidRDefault="007763FC" w:rsidP="007763FC"/>
    <w:p w:rsidR="007763FC" w:rsidRDefault="007763FC" w:rsidP="007763FC">
      <w:pPr>
        <w:pStyle w:val="Heading1"/>
      </w:pPr>
      <w:r>
        <w:lastRenderedPageBreak/>
        <w:t>Art/World:</w:t>
      </w:r>
    </w:p>
    <w:p w:rsidR="007763FC" w:rsidRDefault="007763FC" w:rsidP="007763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Theme:</w:t>
      </w:r>
      <w:r w:rsidR="00F97727">
        <w:rPr>
          <w:rFonts w:ascii="Times New Roman" w:hAnsi="Times New Roman" w:cs="Times New Roman"/>
          <w:sz w:val="28"/>
        </w:rPr>
        <w:t xml:space="preserve"> Realistic world, Cartoon (flat) colors</w:t>
      </w:r>
    </w:p>
    <w:p w:rsidR="00F97727" w:rsidRDefault="007763FC" w:rsidP="007763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Style:</w:t>
      </w:r>
      <w:r w:rsidR="00F97727">
        <w:rPr>
          <w:rFonts w:ascii="Times New Roman" w:hAnsi="Times New Roman" w:cs="Times New Roman"/>
          <w:sz w:val="28"/>
        </w:rPr>
        <w:t xml:space="preserve"> Simpson, </w:t>
      </w:r>
      <w:proofErr w:type="spellStart"/>
      <w:r w:rsidR="00F97727">
        <w:rPr>
          <w:rFonts w:ascii="Times New Roman" w:hAnsi="Times New Roman" w:cs="Times New Roman"/>
          <w:sz w:val="28"/>
        </w:rPr>
        <w:t>Stanely</w:t>
      </w:r>
      <w:proofErr w:type="spellEnd"/>
      <w:r w:rsidR="00F97727">
        <w:rPr>
          <w:rFonts w:ascii="Times New Roman" w:hAnsi="Times New Roman" w:cs="Times New Roman"/>
          <w:sz w:val="28"/>
        </w:rPr>
        <w:t xml:space="preserve"> Parable, </w:t>
      </w:r>
      <w:proofErr w:type="spellStart"/>
      <w:r w:rsidR="00F97727">
        <w:rPr>
          <w:rFonts w:ascii="Times New Roman" w:hAnsi="Times New Roman" w:cs="Times New Roman"/>
          <w:sz w:val="28"/>
        </w:rPr>
        <w:t>Catlateral</w:t>
      </w:r>
      <w:proofErr w:type="spellEnd"/>
      <w:r w:rsidR="00F97727">
        <w:rPr>
          <w:rFonts w:ascii="Times New Roman" w:hAnsi="Times New Roman" w:cs="Times New Roman"/>
          <w:sz w:val="28"/>
        </w:rPr>
        <w:t xml:space="preserve"> Damage, Sims, </w:t>
      </w:r>
      <w:proofErr w:type="spellStart"/>
      <w:r w:rsidR="00F97727">
        <w:rPr>
          <w:rFonts w:ascii="Times New Roman" w:hAnsi="Times New Roman" w:cs="Times New Roman"/>
          <w:sz w:val="28"/>
        </w:rPr>
        <w:t>Megaman</w:t>
      </w:r>
      <w:proofErr w:type="spellEnd"/>
      <w:r w:rsidR="00F97727">
        <w:rPr>
          <w:rFonts w:ascii="Times New Roman" w:hAnsi="Times New Roman" w:cs="Times New Roman"/>
          <w:sz w:val="28"/>
        </w:rPr>
        <w:t xml:space="preserve"> Legends,</w:t>
      </w:r>
    </w:p>
    <w:p w:rsidR="00F97727" w:rsidRDefault="00F97727" w:rsidP="007763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Harvest moon, </w:t>
      </w:r>
      <w:proofErr w:type="spellStart"/>
      <w:r>
        <w:rPr>
          <w:rFonts w:ascii="Times New Roman" w:hAnsi="Times New Roman" w:cs="Times New Roman"/>
          <w:sz w:val="28"/>
        </w:rPr>
        <w:t>nintendogs</w:t>
      </w:r>
      <w:proofErr w:type="spellEnd"/>
      <w:r>
        <w:rPr>
          <w:rFonts w:ascii="Times New Roman" w:hAnsi="Times New Roman" w:cs="Times New Roman"/>
          <w:sz w:val="28"/>
        </w:rPr>
        <w:t>, animal crossing</w:t>
      </w:r>
    </w:p>
    <w:p w:rsidR="00691137" w:rsidRDefault="007763FC" w:rsidP="007763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List of Assets:</w:t>
      </w:r>
      <w:r w:rsidR="00691137">
        <w:rPr>
          <w:rFonts w:ascii="Times New Roman" w:hAnsi="Times New Roman" w:cs="Times New Roman"/>
          <w:sz w:val="28"/>
        </w:rPr>
        <w:t xml:space="preserve"> </w:t>
      </w:r>
    </w:p>
    <w:p w:rsidR="00492672" w:rsidRDefault="00492672" w:rsidP="0049267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What we have done: </w:t>
      </w:r>
      <w:r w:rsidR="00691137">
        <w:rPr>
          <w:rFonts w:ascii="Times New Roman" w:hAnsi="Times New Roman" w:cs="Times New Roman"/>
          <w:sz w:val="28"/>
        </w:rPr>
        <w:t xml:space="preserve">Sofa, Dinner Table, </w:t>
      </w:r>
      <w:r>
        <w:rPr>
          <w:rFonts w:ascii="Times New Roman" w:hAnsi="Times New Roman" w:cs="Times New Roman"/>
          <w:sz w:val="28"/>
        </w:rPr>
        <w:t xml:space="preserve">Dinner Chairs, Hutch, </w:t>
      </w:r>
      <w:proofErr w:type="gramStart"/>
      <w:r>
        <w:rPr>
          <w:rFonts w:ascii="Times New Roman" w:hAnsi="Times New Roman" w:cs="Times New Roman"/>
          <w:sz w:val="28"/>
        </w:rPr>
        <w:t>Fireplace</w:t>
      </w:r>
      <w:proofErr w:type="gramEnd"/>
    </w:p>
    <w:p w:rsidR="007763FC" w:rsidRDefault="00492672" w:rsidP="00492672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What we need: Tunnels, Food, Broken Seeds, Hamster Cage, Hamster Water Thing, Key, </w:t>
      </w:r>
      <w:proofErr w:type="gramStart"/>
      <w:r>
        <w:rPr>
          <w:rFonts w:ascii="Times New Roman" w:hAnsi="Times New Roman" w:cs="Times New Roman"/>
          <w:sz w:val="28"/>
        </w:rPr>
        <w:t>Books</w:t>
      </w:r>
      <w:r w:rsidR="00F97727">
        <w:rPr>
          <w:rFonts w:ascii="Times New Roman" w:hAnsi="Times New Roman" w:cs="Times New Roman"/>
          <w:sz w:val="28"/>
        </w:rPr>
        <w:t>(</w:t>
      </w:r>
      <w:proofErr w:type="gramEnd"/>
      <w:r w:rsidR="00F97727">
        <w:rPr>
          <w:rFonts w:ascii="Times New Roman" w:hAnsi="Times New Roman" w:cs="Times New Roman"/>
          <w:sz w:val="28"/>
        </w:rPr>
        <w:t>NN)</w:t>
      </w:r>
      <w:r>
        <w:rPr>
          <w:rFonts w:ascii="Times New Roman" w:hAnsi="Times New Roman" w:cs="Times New Roman"/>
          <w:sz w:val="28"/>
        </w:rPr>
        <w:t>, Shelves, Potted Plant(not necessary), Refrigerator, Counters, House, Staircase(not necessary), Hamster Pouch, Flowers, Television, Tissue Box, Rugs</w:t>
      </w:r>
      <w:r w:rsidR="000D268E">
        <w:rPr>
          <w:rFonts w:ascii="Times New Roman" w:hAnsi="Times New Roman" w:cs="Times New Roman"/>
          <w:sz w:val="28"/>
        </w:rPr>
        <w:t>, Plates, Pieces of Paper</w:t>
      </w:r>
    </w:p>
    <w:p w:rsidR="007763FC" w:rsidRPr="007763FC" w:rsidRDefault="007763FC" w:rsidP="007763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Interface:</w:t>
      </w:r>
      <w:r w:rsidR="00492672">
        <w:rPr>
          <w:rFonts w:ascii="Times New Roman" w:hAnsi="Times New Roman" w:cs="Times New Roman"/>
          <w:sz w:val="28"/>
        </w:rPr>
        <w:t xml:space="preserve"> Compass, Inventory, Stamina, Mini-Map</w:t>
      </w:r>
      <w:proofErr w:type="gramStart"/>
      <w:r w:rsidR="00492672">
        <w:rPr>
          <w:rFonts w:ascii="Times New Roman" w:hAnsi="Times New Roman" w:cs="Times New Roman"/>
          <w:sz w:val="28"/>
        </w:rPr>
        <w:t>?</w:t>
      </w:r>
      <w:r w:rsidR="000D268E">
        <w:rPr>
          <w:rFonts w:ascii="Times New Roman" w:hAnsi="Times New Roman" w:cs="Times New Roman"/>
          <w:sz w:val="28"/>
        </w:rPr>
        <w:t>,</w:t>
      </w:r>
      <w:proofErr w:type="gramEnd"/>
      <w:r w:rsidR="000D268E">
        <w:rPr>
          <w:rFonts w:ascii="Times New Roman" w:hAnsi="Times New Roman" w:cs="Times New Roman"/>
          <w:sz w:val="28"/>
        </w:rPr>
        <w:t xml:space="preserve"> System to read/use/pickup &amp; drop from inventory</w:t>
      </w:r>
    </w:p>
    <w:p w:rsidR="007763FC" w:rsidRDefault="007763FC" w:rsidP="007763FC"/>
    <w:p w:rsidR="007763FC" w:rsidRDefault="007763FC" w:rsidP="007763FC"/>
    <w:p w:rsidR="007763FC" w:rsidRDefault="007763FC" w:rsidP="007763FC"/>
    <w:p w:rsidR="007763FC" w:rsidRDefault="007763FC" w:rsidP="007763FC"/>
    <w:p w:rsidR="007763FC" w:rsidRDefault="007763FC" w:rsidP="007763FC"/>
    <w:p w:rsidR="007763FC" w:rsidRDefault="007763FC" w:rsidP="007763FC"/>
    <w:p w:rsidR="007763FC" w:rsidRDefault="007763FC" w:rsidP="007763FC"/>
    <w:p w:rsidR="007763FC" w:rsidRDefault="007763FC" w:rsidP="007763FC"/>
    <w:p w:rsidR="007763FC" w:rsidRDefault="007763FC" w:rsidP="007763FC"/>
    <w:p w:rsidR="007763FC" w:rsidRDefault="007763FC" w:rsidP="007763FC"/>
    <w:p w:rsidR="007763FC" w:rsidRDefault="007763FC" w:rsidP="007763FC"/>
    <w:p w:rsidR="007763FC" w:rsidRDefault="007763FC" w:rsidP="007763FC"/>
    <w:p w:rsidR="007763FC" w:rsidRDefault="007763FC" w:rsidP="007763FC"/>
    <w:p w:rsidR="007763FC" w:rsidRDefault="007763FC" w:rsidP="007763FC"/>
    <w:p w:rsidR="007763FC" w:rsidRDefault="007763FC" w:rsidP="007763FC"/>
    <w:p w:rsidR="007763FC" w:rsidRDefault="007763FC" w:rsidP="007763FC"/>
    <w:p w:rsidR="007763FC" w:rsidRDefault="007763FC" w:rsidP="007763FC"/>
    <w:p w:rsidR="007763FC" w:rsidRDefault="007763FC" w:rsidP="007763FC"/>
    <w:p w:rsidR="007763FC" w:rsidRDefault="007763FC" w:rsidP="007763FC">
      <w:pPr>
        <w:pStyle w:val="Heading1"/>
      </w:pPr>
      <w:r>
        <w:t>Story:</w:t>
      </w:r>
    </w:p>
    <w:p w:rsidR="007763FC" w:rsidRDefault="007763FC" w:rsidP="007763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Background:</w:t>
      </w:r>
    </w:p>
    <w:p w:rsidR="007763FC" w:rsidRDefault="007763FC" w:rsidP="007763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Characters:</w:t>
      </w:r>
    </w:p>
    <w:p w:rsidR="007763FC" w:rsidRDefault="007763FC" w:rsidP="007763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Quests:</w:t>
      </w:r>
    </w:p>
    <w:p w:rsidR="007763FC" w:rsidRPr="007763FC" w:rsidRDefault="007763FC" w:rsidP="007763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Code Requirements:</w:t>
      </w:r>
    </w:p>
    <w:p w:rsidR="007763FC" w:rsidRDefault="007763FC" w:rsidP="007763FC"/>
    <w:p w:rsidR="007763FC" w:rsidRPr="007763FC" w:rsidRDefault="007763FC" w:rsidP="007763FC"/>
    <w:sectPr w:rsidR="007763FC" w:rsidRPr="00776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26BA"/>
    <w:multiLevelType w:val="hybridMultilevel"/>
    <w:tmpl w:val="C23AA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26349"/>
    <w:multiLevelType w:val="hybridMultilevel"/>
    <w:tmpl w:val="89448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134A39"/>
    <w:multiLevelType w:val="hybridMultilevel"/>
    <w:tmpl w:val="64FA6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87F23"/>
    <w:multiLevelType w:val="hybridMultilevel"/>
    <w:tmpl w:val="6B4E2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3FC"/>
    <w:rsid w:val="000D268E"/>
    <w:rsid w:val="001246B4"/>
    <w:rsid w:val="004367A7"/>
    <w:rsid w:val="00492672"/>
    <w:rsid w:val="00691137"/>
    <w:rsid w:val="007763FC"/>
    <w:rsid w:val="009D70D5"/>
    <w:rsid w:val="00CC6F04"/>
    <w:rsid w:val="00E1268B"/>
    <w:rsid w:val="00EC4C30"/>
    <w:rsid w:val="00F9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6B897-0D5D-45C8-B34A-D338F25E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3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1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94CDC3DA</Template>
  <TotalTime>65</TotalTime>
  <Pages>4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GUSCOTT (RIT Student)</dc:creator>
  <cp:keywords/>
  <dc:description/>
  <cp:lastModifiedBy>DILLON GUSCOTT (RIT Student)</cp:lastModifiedBy>
  <cp:revision>5</cp:revision>
  <dcterms:created xsi:type="dcterms:W3CDTF">2014-11-04T20:19:00Z</dcterms:created>
  <dcterms:modified xsi:type="dcterms:W3CDTF">2014-11-04T21:24:00Z</dcterms:modified>
</cp:coreProperties>
</file>